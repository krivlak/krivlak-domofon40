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1E77AA" w:rsidRPr="005E08A9" w:rsidTr="0027293A">
        <w:tc>
          <w:tcPr>
            <w:tcW w:w="9571" w:type="dxa"/>
          </w:tcPr>
          <w:p w:rsidR="001E77AA" w:rsidRPr="005E08A9" w:rsidRDefault="001E77AA" w:rsidP="003053FE">
            <w:pPr>
              <w:spacing w:after="0" w:line="240" w:lineRule="auto"/>
            </w:pPr>
            <w:bookmarkStart w:id="0" w:name="фио" w:colFirst="0" w:colLast="0"/>
            <w:bookmarkStart w:id="1" w:name="адрес" w:colFirst="0" w:colLast="0"/>
            <w:bookmarkStart w:id="2" w:name="_GoBack"/>
            <w:bookmarkEnd w:id="2"/>
          </w:p>
        </w:tc>
      </w:tr>
      <w:bookmarkEnd w:id="0"/>
      <w:bookmarkEnd w:id="1"/>
    </w:tbl>
    <w:p w:rsidR="003053FE" w:rsidRDefault="003053FE" w:rsidP="003053FE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2693"/>
        <w:gridCol w:w="1560"/>
        <w:gridCol w:w="567"/>
      </w:tblGrid>
      <w:tr w:rsidR="0036632B" w:rsidRPr="0036632B" w:rsidTr="002C6A56">
        <w:trPr>
          <w:cantSplit/>
          <w:trHeight w:val="1744"/>
        </w:trPr>
        <w:tc>
          <w:tcPr>
            <w:tcW w:w="2518" w:type="dxa"/>
            <w:vAlign w:val="center"/>
          </w:tcPr>
          <w:p w:rsidR="0036632B" w:rsidRPr="0036632B" w:rsidRDefault="0036632B" w:rsidP="00E4574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6632B">
              <w:rPr>
                <w:sz w:val="18"/>
                <w:szCs w:val="18"/>
              </w:rPr>
              <w:t>адрес</w:t>
            </w:r>
          </w:p>
        </w:tc>
        <w:tc>
          <w:tcPr>
            <w:tcW w:w="2268" w:type="dxa"/>
            <w:vAlign w:val="center"/>
          </w:tcPr>
          <w:p w:rsidR="0036632B" w:rsidRPr="0036632B" w:rsidRDefault="0036632B" w:rsidP="00941F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6632B">
              <w:rPr>
                <w:sz w:val="18"/>
                <w:szCs w:val="18"/>
              </w:rPr>
              <w:t>Фамилия И.О.</w:t>
            </w:r>
          </w:p>
        </w:tc>
        <w:tc>
          <w:tcPr>
            <w:tcW w:w="2693" w:type="dxa"/>
            <w:vAlign w:val="center"/>
          </w:tcPr>
          <w:p w:rsidR="0036632B" w:rsidRPr="0036632B" w:rsidRDefault="0036632B" w:rsidP="00941F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</w:t>
            </w:r>
          </w:p>
        </w:tc>
        <w:tc>
          <w:tcPr>
            <w:tcW w:w="1560" w:type="dxa"/>
            <w:vAlign w:val="center"/>
          </w:tcPr>
          <w:p w:rsidR="0036632B" w:rsidRPr="0036632B" w:rsidRDefault="0036632B" w:rsidP="0036632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6632B">
              <w:rPr>
                <w:sz w:val="18"/>
                <w:szCs w:val="18"/>
              </w:rPr>
              <w:t>услуга</w:t>
            </w:r>
          </w:p>
        </w:tc>
        <w:tc>
          <w:tcPr>
            <w:tcW w:w="567" w:type="dxa"/>
            <w:textDirection w:val="btLr"/>
          </w:tcPr>
          <w:p w:rsidR="0036632B" w:rsidRPr="0036632B" w:rsidRDefault="0036632B" w:rsidP="00941F91">
            <w:pPr>
              <w:spacing w:after="0" w:line="240" w:lineRule="auto"/>
              <w:ind w:left="113" w:right="113"/>
              <w:rPr>
                <w:sz w:val="18"/>
                <w:szCs w:val="18"/>
              </w:rPr>
            </w:pPr>
            <w:r w:rsidRPr="0036632B">
              <w:rPr>
                <w:sz w:val="18"/>
                <w:szCs w:val="18"/>
              </w:rPr>
              <w:t>подключить</w:t>
            </w:r>
          </w:p>
        </w:tc>
      </w:tr>
      <w:tr w:rsidR="0036632B" w:rsidRPr="0036632B" w:rsidTr="002C6A56">
        <w:tc>
          <w:tcPr>
            <w:tcW w:w="2518" w:type="dxa"/>
          </w:tcPr>
          <w:p w:rsidR="0036632B" w:rsidRPr="0036632B" w:rsidRDefault="0036632B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36632B" w:rsidRPr="0036632B" w:rsidRDefault="0036632B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36632B" w:rsidRPr="0036632B" w:rsidRDefault="0036632B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6632B" w:rsidRPr="0036632B" w:rsidRDefault="0036632B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6632B" w:rsidRPr="0036632B" w:rsidRDefault="0036632B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3053FE" w:rsidRDefault="003053FE" w:rsidP="003053FE"/>
    <w:p w:rsidR="002A6711" w:rsidRDefault="002A6711"/>
    <w:sectPr w:rsidR="002A6711" w:rsidSect="0030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D5742B"/>
    <w:rsid w:val="00036C6E"/>
    <w:rsid w:val="00055836"/>
    <w:rsid w:val="000878A1"/>
    <w:rsid w:val="00100347"/>
    <w:rsid w:val="001C5DEF"/>
    <w:rsid w:val="001E77AA"/>
    <w:rsid w:val="00214C3A"/>
    <w:rsid w:val="0027293A"/>
    <w:rsid w:val="002A3E35"/>
    <w:rsid w:val="002A6711"/>
    <w:rsid w:val="002C6A56"/>
    <w:rsid w:val="003053FE"/>
    <w:rsid w:val="0034080A"/>
    <w:rsid w:val="0036632B"/>
    <w:rsid w:val="00414964"/>
    <w:rsid w:val="00491349"/>
    <w:rsid w:val="00496C93"/>
    <w:rsid w:val="00617329"/>
    <w:rsid w:val="00640A29"/>
    <w:rsid w:val="0065113A"/>
    <w:rsid w:val="006512B2"/>
    <w:rsid w:val="0065590E"/>
    <w:rsid w:val="006B6CDE"/>
    <w:rsid w:val="006E4C93"/>
    <w:rsid w:val="00773682"/>
    <w:rsid w:val="008658B8"/>
    <w:rsid w:val="0090186A"/>
    <w:rsid w:val="009279E2"/>
    <w:rsid w:val="00941F91"/>
    <w:rsid w:val="00956275"/>
    <w:rsid w:val="009A0D34"/>
    <w:rsid w:val="00CA78E8"/>
    <w:rsid w:val="00CD78C0"/>
    <w:rsid w:val="00D44235"/>
    <w:rsid w:val="00D5742B"/>
    <w:rsid w:val="00D75167"/>
    <w:rsid w:val="00E4564C"/>
    <w:rsid w:val="00E45748"/>
    <w:rsid w:val="00F33611"/>
    <w:rsid w:val="00FC61E2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10\domofon10\domofon10\bin\Debug\&#1084;&#1086;&#1085;&#1090;&#1072;&#1078;&#1085;&#1080;&#1082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монтажникам.dot</Template>
  <TotalTime>16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Данилов</cp:lastModifiedBy>
  <cp:revision>9</cp:revision>
  <dcterms:created xsi:type="dcterms:W3CDTF">2013-07-22T02:36:00Z</dcterms:created>
  <dcterms:modified xsi:type="dcterms:W3CDTF">2018-10-31T07:01:00Z</dcterms:modified>
</cp:coreProperties>
</file>
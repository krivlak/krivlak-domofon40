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1E77AA" w:rsidRPr="005E08A9" w:rsidTr="0027293A">
        <w:tc>
          <w:tcPr>
            <w:tcW w:w="9571" w:type="dxa"/>
          </w:tcPr>
          <w:p w:rsidR="001E77AA" w:rsidRPr="005E08A9" w:rsidRDefault="001E77AA" w:rsidP="003053FE">
            <w:pPr>
              <w:spacing w:after="0" w:line="240" w:lineRule="auto"/>
            </w:pPr>
            <w:bookmarkStart w:id="0" w:name="фио" w:colFirst="0" w:colLast="0"/>
            <w:bookmarkStart w:id="1" w:name="адрес" w:colFirst="0" w:colLast="0"/>
          </w:p>
        </w:tc>
      </w:tr>
      <w:bookmarkEnd w:id="0"/>
      <w:bookmarkEnd w:id="1"/>
    </w:tbl>
    <w:p w:rsidR="003053FE" w:rsidRDefault="003053FE" w:rsidP="003053FE"/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2835"/>
        <w:gridCol w:w="1701"/>
        <w:gridCol w:w="850"/>
        <w:gridCol w:w="851"/>
      </w:tblGrid>
      <w:tr w:rsidR="00381BBB" w:rsidRPr="005E08A9" w:rsidTr="00C914C2">
        <w:trPr>
          <w:cantSplit/>
          <w:trHeight w:val="1744"/>
        </w:trPr>
        <w:tc>
          <w:tcPr>
            <w:tcW w:w="3369" w:type="dxa"/>
            <w:vAlign w:val="center"/>
          </w:tcPr>
          <w:p w:rsidR="00381BBB" w:rsidRPr="006040F3" w:rsidRDefault="00381BBB" w:rsidP="006040F3">
            <w:pPr>
              <w:spacing w:after="0" w:line="240" w:lineRule="auto"/>
              <w:jc w:val="center"/>
            </w:pPr>
            <w:r>
              <w:t>адрес</w:t>
            </w:r>
          </w:p>
        </w:tc>
        <w:tc>
          <w:tcPr>
            <w:tcW w:w="2835" w:type="dxa"/>
            <w:vAlign w:val="center"/>
          </w:tcPr>
          <w:p w:rsidR="00381BBB" w:rsidRPr="005E08A9" w:rsidRDefault="00381BBB" w:rsidP="00941F91">
            <w:pPr>
              <w:spacing w:after="0" w:line="240" w:lineRule="auto"/>
              <w:jc w:val="center"/>
            </w:pPr>
            <w:r>
              <w:t>Фамилия И.О.</w:t>
            </w:r>
          </w:p>
        </w:tc>
        <w:tc>
          <w:tcPr>
            <w:tcW w:w="1701" w:type="dxa"/>
            <w:vAlign w:val="center"/>
          </w:tcPr>
          <w:p w:rsidR="00381BBB" w:rsidRDefault="00381BBB" w:rsidP="00941F91">
            <w:pPr>
              <w:spacing w:after="0" w:line="240" w:lineRule="auto"/>
              <w:jc w:val="center"/>
            </w:pPr>
            <w:bookmarkStart w:id="2" w:name="_GoBack"/>
            <w:bookmarkEnd w:id="2"/>
            <w:r>
              <w:t>услуга</w:t>
            </w:r>
          </w:p>
        </w:tc>
        <w:tc>
          <w:tcPr>
            <w:tcW w:w="850" w:type="dxa"/>
            <w:textDirection w:val="btLr"/>
          </w:tcPr>
          <w:p w:rsidR="00381BBB" w:rsidRPr="00496C93" w:rsidRDefault="00381BBB" w:rsidP="00941F91">
            <w:pPr>
              <w:spacing w:after="0" w:line="240" w:lineRule="auto"/>
              <w:ind w:left="113" w:right="113"/>
              <w:rPr>
                <w:lang w:val="en-US"/>
              </w:rPr>
            </w:pPr>
            <w:r>
              <w:t>Долг</w:t>
            </w:r>
            <w:r>
              <w:rPr>
                <w:lang w:val="en-US"/>
              </w:rPr>
              <w:t xml:space="preserve"> </w:t>
            </w:r>
            <w:r>
              <w:t>мес.</w:t>
            </w:r>
          </w:p>
        </w:tc>
        <w:tc>
          <w:tcPr>
            <w:tcW w:w="851" w:type="dxa"/>
            <w:textDirection w:val="btLr"/>
          </w:tcPr>
          <w:p w:rsidR="00381BBB" w:rsidRDefault="00381BBB" w:rsidP="00381BBB">
            <w:pPr>
              <w:spacing w:after="0" w:line="240" w:lineRule="auto"/>
              <w:ind w:left="113" w:right="113"/>
            </w:pPr>
            <w:r>
              <w:t>Отключить</w:t>
            </w:r>
          </w:p>
        </w:tc>
      </w:tr>
      <w:tr w:rsidR="00381BBB" w:rsidRPr="005E08A9" w:rsidTr="00C914C2">
        <w:tc>
          <w:tcPr>
            <w:tcW w:w="3369" w:type="dxa"/>
          </w:tcPr>
          <w:p w:rsidR="00381BBB" w:rsidRPr="005E08A9" w:rsidRDefault="00381BBB" w:rsidP="003053FE">
            <w:pPr>
              <w:spacing w:after="0" w:line="240" w:lineRule="auto"/>
            </w:pPr>
          </w:p>
        </w:tc>
        <w:tc>
          <w:tcPr>
            <w:tcW w:w="2835" w:type="dxa"/>
          </w:tcPr>
          <w:p w:rsidR="00381BBB" w:rsidRPr="005E08A9" w:rsidRDefault="00381BBB" w:rsidP="003053FE">
            <w:pPr>
              <w:spacing w:after="0" w:line="240" w:lineRule="auto"/>
            </w:pPr>
          </w:p>
        </w:tc>
        <w:tc>
          <w:tcPr>
            <w:tcW w:w="1701" w:type="dxa"/>
          </w:tcPr>
          <w:p w:rsidR="00381BBB" w:rsidRPr="005E08A9" w:rsidRDefault="00381BBB" w:rsidP="003053FE">
            <w:pPr>
              <w:spacing w:after="0" w:line="240" w:lineRule="auto"/>
            </w:pPr>
          </w:p>
        </w:tc>
        <w:tc>
          <w:tcPr>
            <w:tcW w:w="850" w:type="dxa"/>
          </w:tcPr>
          <w:p w:rsidR="00381BBB" w:rsidRPr="005E08A9" w:rsidRDefault="00381BBB" w:rsidP="003053FE">
            <w:pPr>
              <w:spacing w:after="0" w:line="240" w:lineRule="auto"/>
            </w:pPr>
          </w:p>
        </w:tc>
        <w:tc>
          <w:tcPr>
            <w:tcW w:w="851" w:type="dxa"/>
          </w:tcPr>
          <w:p w:rsidR="00381BBB" w:rsidRPr="005E08A9" w:rsidRDefault="00381BBB" w:rsidP="003053FE">
            <w:pPr>
              <w:spacing w:after="0" w:line="240" w:lineRule="auto"/>
            </w:pPr>
          </w:p>
        </w:tc>
      </w:tr>
    </w:tbl>
    <w:p w:rsidR="003053FE" w:rsidRDefault="003053FE" w:rsidP="003053FE"/>
    <w:p w:rsidR="002A6711" w:rsidRDefault="002A6711"/>
    <w:sectPr w:rsidR="002A6711" w:rsidSect="00305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2B"/>
    <w:rsid w:val="00036C6E"/>
    <w:rsid w:val="00055836"/>
    <w:rsid w:val="000878A1"/>
    <w:rsid w:val="00100347"/>
    <w:rsid w:val="001E77AA"/>
    <w:rsid w:val="0027293A"/>
    <w:rsid w:val="002A3E35"/>
    <w:rsid w:val="002A6711"/>
    <w:rsid w:val="003053FE"/>
    <w:rsid w:val="00381BBB"/>
    <w:rsid w:val="00414964"/>
    <w:rsid w:val="00491349"/>
    <w:rsid w:val="00496C93"/>
    <w:rsid w:val="006040F3"/>
    <w:rsid w:val="00617329"/>
    <w:rsid w:val="00640A29"/>
    <w:rsid w:val="0065113A"/>
    <w:rsid w:val="006512B2"/>
    <w:rsid w:val="0065590E"/>
    <w:rsid w:val="006B6CDE"/>
    <w:rsid w:val="006E4C93"/>
    <w:rsid w:val="00773682"/>
    <w:rsid w:val="008658B8"/>
    <w:rsid w:val="0090186A"/>
    <w:rsid w:val="00941F91"/>
    <w:rsid w:val="00956275"/>
    <w:rsid w:val="009A0D34"/>
    <w:rsid w:val="00C914C2"/>
    <w:rsid w:val="00CA78E8"/>
    <w:rsid w:val="00CD78C0"/>
    <w:rsid w:val="00D44235"/>
    <w:rsid w:val="00D5742B"/>
    <w:rsid w:val="00D75167"/>
    <w:rsid w:val="00E4564C"/>
    <w:rsid w:val="00F33611"/>
    <w:rsid w:val="00FD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71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71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harp10\domofon10\domofon10\bin\Debug\&#1084;&#1086;&#1085;&#1090;&#1072;&#1078;&#1085;&#1080;&#1082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монтажникам</Template>
  <TotalTime>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Урал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</dc:creator>
  <cp:keywords/>
  <dc:description/>
  <cp:lastModifiedBy>Пользователь Windows</cp:lastModifiedBy>
  <cp:revision>4</cp:revision>
  <dcterms:created xsi:type="dcterms:W3CDTF">2013-07-20T09:11:00Z</dcterms:created>
  <dcterms:modified xsi:type="dcterms:W3CDTF">2015-09-01T11:32:00Z</dcterms:modified>
</cp:coreProperties>
</file>
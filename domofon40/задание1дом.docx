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1E77AA" w:rsidRPr="005E08A9" w:rsidTr="0027293A">
        <w:tc>
          <w:tcPr>
            <w:tcW w:w="9571" w:type="dxa"/>
          </w:tcPr>
          <w:p w:rsidR="001E77AA" w:rsidRPr="005E08A9" w:rsidRDefault="001E77AA" w:rsidP="003053FE">
            <w:pPr>
              <w:spacing w:after="0" w:line="240" w:lineRule="auto"/>
            </w:pPr>
            <w:bookmarkStart w:id="0" w:name="фио" w:colFirst="0" w:colLast="0"/>
            <w:bookmarkStart w:id="1" w:name="адрес" w:colFirst="0" w:colLast="0"/>
          </w:p>
        </w:tc>
      </w:tr>
      <w:bookmarkEnd w:id="0"/>
      <w:bookmarkEnd w:id="1"/>
    </w:tbl>
    <w:p w:rsidR="003053FE" w:rsidRDefault="003053FE" w:rsidP="003053FE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2943"/>
        <w:gridCol w:w="2410"/>
        <w:gridCol w:w="709"/>
        <w:gridCol w:w="708"/>
        <w:gridCol w:w="709"/>
        <w:gridCol w:w="851"/>
      </w:tblGrid>
      <w:tr w:rsidR="00A00B29" w:rsidRPr="005E08A9" w:rsidTr="00701809">
        <w:trPr>
          <w:cantSplit/>
          <w:trHeight w:val="1744"/>
        </w:trPr>
        <w:tc>
          <w:tcPr>
            <w:tcW w:w="709" w:type="dxa"/>
            <w:textDirection w:val="btLr"/>
            <w:vAlign w:val="center"/>
          </w:tcPr>
          <w:p w:rsidR="00A00B29" w:rsidRPr="00CD78C0" w:rsidRDefault="00A00B29" w:rsidP="00956275">
            <w:pPr>
              <w:spacing w:after="0" w:line="240" w:lineRule="auto"/>
              <w:ind w:left="113" w:right="113"/>
              <w:jc w:val="center"/>
            </w:pPr>
            <w:r>
              <w:t>Квартира</w:t>
            </w:r>
          </w:p>
        </w:tc>
        <w:tc>
          <w:tcPr>
            <w:tcW w:w="567" w:type="dxa"/>
            <w:textDirection w:val="btLr"/>
          </w:tcPr>
          <w:p w:rsidR="00A00B29" w:rsidRDefault="00A00B29" w:rsidP="00FC1967">
            <w:pPr>
              <w:spacing w:after="0" w:line="240" w:lineRule="auto"/>
              <w:ind w:left="113" w:right="113"/>
              <w:jc w:val="center"/>
            </w:pPr>
            <w:r>
              <w:t>в</w:t>
            </w:r>
            <w:bookmarkStart w:id="2" w:name="_GoBack"/>
            <w:bookmarkEnd w:id="2"/>
            <w:r>
              <w:t>вод</w:t>
            </w:r>
          </w:p>
        </w:tc>
        <w:tc>
          <w:tcPr>
            <w:tcW w:w="2943" w:type="dxa"/>
            <w:vAlign w:val="center"/>
          </w:tcPr>
          <w:p w:rsidR="00A00B29" w:rsidRPr="005E08A9" w:rsidRDefault="00A00B29" w:rsidP="00941F91">
            <w:pPr>
              <w:spacing w:after="0" w:line="240" w:lineRule="auto"/>
              <w:jc w:val="center"/>
            </w:pPr>
            <w:r>
              <w:t>Фамилия И.О.</w:t>
            </w:r>
          </w:p>
        </w:tc>
        <w:tc>
          <w:tcPr>
            <w:tcW w:w="2410" w:type="dxa"/>
            <w:vAlign w:val="center"/>
          </w:tcPr>
          <w:p w:rsidR="00A00B29" w:rsidRDefault="00A00B29" w:rsidP="00941F91">
            <w:pPr>
              <w:spacing w:after="0" w:line="240" w:lineRule="auto"/>
              <w:jc w:val="center"/>
            </w:pPr>
            <w:r>
              <w:t>услуга</w:t>
            </w:r>
          </w:p>
        </w:tc>
        <w:tc>
          <w:tcPr>
            <w:tcW w:w="709" w:type="dxa"/>
            <w:textDirection w:val="btLr"/>
          </w:tcPr>
          <w:p w:rsidR="00A00B29" w:rsidRPr="00496C93" w:rsidRDefault="00A00B29" w:rsidP="00941F91">
            <w:pPr>
              <w:spacing w:after="0" w:line="240" w:lineRule="auto"/>
              <w:ind w:left="113" w:right="113"/>
              <w:rPr>
                <w:lang w:val="en-US"/>
              </w:rPr>
            </w:pPr>
            <w:r>
              <w:t>Долг</w:t>
            </w:r>
            <w:r>
              <w:rPr>
                <w:lang w:val="en-US"/>
              </w:rPr>
              <w:t xml:space="preserve"> </w:t>
            </w:r>
            <w:r>
              <w:t>мес.</w:t>
            </w:r>
          </w:p>
        </w:tc>
        <w:tc>
          <w:tcPr>
            <w:tcW w:w="708" w:type="dxa"/>
            <w:textDirection w:val="btLr"/>
          </w:tcPr>
          <w:p w:rsidR="00A00B29" w:rsidRDefault="00A00B29" w:rsidP="00941F91">
            <w:pPr>
              <w:spacing w:after="0" w:line="240" w:lineRule="auto"/>
              <w:ind w:left="113" w:right="113"/>
            </w:pPr>
            <w:r>
              <w:t>подключить</w:t>
            </w:r>
          </w:p>
        </w:tc>
        <w:tc>
          <w:tcPr>
            <w:tcW w:w="709" w:type="dxa"/>
            <w:textDirection w:val="btLr"/>
          </w:tcPr>
          <w:p w:rsidR="00A00B29" w:rsidRPr="0065113A" w:rsidRDefault="00A00B29" w:rsidP="00941F91">
            <w:pPr>
              <w:spacing w:after="0" w:line="240" w:lineRule="auto"/>
              <w:ind w:left="113" w:right="113"/>
            </w:pPr>
            <w:r>
              <w:t>отключить</w:t>
            </w:r>
          </w:p>
        </w:tc>
        <w:tc>
          <w:tcPr>
            <w:tcW w:w="851" w:type="dxa"/>
            <w:textDirection w:val="btLr"/>
          </w:tcPr>
          <w:p w:rsidR="00A00B29" w:rsidRDefault="00A00B29" w:rsidP="00941F91">
            <w:pPr>
              <w:spacing w:after="0" w:line="240" w:lineRule="auto"/>
              <w:ind w:left="113" w:right="113"/>
            </w:pPr>
            <w:proofErr w:type="spellStart"/>
            <w:r>
              <w:t>Подк</w:t>
            </w:r>
            <w:proofErr w:type="spellEnd"/>
            <w:r>
              <w:t xml:space="preserve">. </w:t>
            </w:r>
            <w:proofErr w:type="spellStart"/>
            <w:r>
              <w:t>Повт</w:t>
            </w:r>
            <w:proofErr w:type="spellEnd"/>
            <w:r>
              <w:t>.</w:t>
            </w:r>
          </w:p>
        </w:tc>
      </w:tr>
      <w:tr w:rsidR="00A00B29" w:rsidRPr="005E08A9" w:rsidTr="00701809">
        <w:tc>
          <w:tcPr>
            <w:tcW w:w="709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  <w:tc>
          <w:tcPr>
            <w:tcW w:w="567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  <w:tc>
          <w:tcPr>
            <w:tcW w:w="2943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  <w:tc>
          <w:tcPr>
            <w:tcW w:w="2410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  <w:tc>
          <w:tcPr>
            <w:tcW w:w="709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  <w:tc>
          <w:tcPr>
            <w:tcW w:w="708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  <w:tc>
          <w:tcPr>
            <w:tcW w:w="709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  <w:tc>
          <w:tcPr>
            <w:tcW w:w="851" w:type="dxa"/>
          </w:tcPr>
          <w:p w:rsidR="00A00B29" w:rsidRPr="005E08A9" w:rsidRDefault="00A00B29" w:rsidP="003053FE">
            <w:pPr>
              <w:spacing w:after="0" w:line="240" w:lineRule="auto"/>
            </w:pPr>
          </w:p>
        </w:tc>
      </w:tr>
    </w:tbl>
    <w:p w:rsidR="003053FE" w:rsidRDefault="003053FE" w:rsidP="003053FE"/>
    <w:p w:rsidR="002A6711" w:rsidRPr="00C90AB2" w:rsidRDefault="00C90AB2">
      <w:pPr>
        <w:rPr>
          <w:lang w:val="en-US"/>
        </w:rPr>
      </w:pPr>
      <w:r>
        <w:rPr>
          <w:lang w:val="en-US"/>
        </w:rPr>
        <w:t xml:space="preserve">  </w:t>
      </w:r>
    </w:p>
    <w:sectPr w:rsidR="002A6711" w:rsidRPr="00C90AB2" w:rsidSect="0030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D5742B"/>
    <w:rsid w:val="00036C6E"/>
    <w:rsid w:val="00055836"/>
    <w:rsid w:val="000878A1"/>
    <w:rsid w:val="00100347"/>
    <w:rsid w:val="001E77AA"/>
    <w:rsid w:val="0027293A"/>
    <w:rsid w:val="002A6711"/>
    <w:rsid w:val="003053FE"/>
    <w:rsid w:val="003F6A9E"/>
    <w:rsid w:val="00414964"/>
    <w:rsid w:val="00491349"/>
    <w:rsid w:val="00496C93"/>
    <w:rsid w:val="0059764A"/>
    <w:rsid w:val="00617329"/>
    <w:rsid w:val="00640A29"/>
    <w:rsid w:val="0065113A"/>
    <w:rsid w:val="006512B2"/>
    <w:rsid w:val="0065590E"/>
    <w:rsid w:val="006B6CDE"/>
    <w:rsid w:val="006E4C93"/>
    <w:rsid w:val="00701809"/>
    <w:rsid w:val="00773682"/>
    <w:rsid w:val="008658B8"/>
    <w:rsid w:val="0090186A"/>
    <w:rsid w:val="00941F91"/>
    <w:rsid w:val="00956275"/>
    <w:rsid w:val="009A0D34"/>
    <w:rsid w:val="00A00B29"/>
    <w:rsid w:val="00B07ABF"/>
    <w:rsid w:val="00C90AB2"/>
    <w:rsid w:val="00CA78E8"/>
    <w:rsid w:val="00CD78C0"/>
    <w:rsid w:val="00D44235"/>
    <w:rsid w:val="00D5742B"/>
    <w:rsid w:val="00D75167"/>
    <w:rsid w:val="00E4564C"/>
    <w:rsid w:val="00F33611"/>
    <w:rsid w:val="00FC1967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10\domofon10\domofon10\bin\Debug\&#1084;&#1086;&#1085;&#1090;&#1072;&#1078;&#1085;&#1080;&#1082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монтажникам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Данилов</cp:lastModifiedBy>
  <cp:revision>5</cp:revision>
  <dcterms:created xsi:type="dcterms:W3CDTF">2013-07-21T10:21:00Z</dcterms:created>
  <dcterms:modified xsi:type="dcterms:W3CDTF">2015-10-17T05:46:00Z</dcterms:modified>
</cp:coreProperties>
</file>
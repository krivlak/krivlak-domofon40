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5670"/>
        <w:gridCol w:w="2092"/>
      </w:tblGrid>
      <w:tr w:rsidR="00364C18" w:rsidRPr="00364C18" w:rsidTr="00364C18">
        <w:tc>
          <w:tcPr>
            <w:tcW w:w="1809" w:type="dxa"/>
          </w:tcPr>
          <w:p w:rsidR="00364C18" w:rsidRPr="00364C18" w:rsidRDefault="00364C18" w:rsidP="00364C18">
            <w:pPr>
              <w:spacing w:after="0" w:line="240" w:lineRule="auto"/>
            </w:pPr>
            <w:bookmarkStart w:id="0" w:name="услуга" w:colFirst="1" w:colLast="1"/>
            <w:r w:rsidRPr="00364C18">
              <w:t xml:space="preserve">Платежи </w:t>
            </w:r>
            <w:proofErr w:type="gramStart"/>
            <w:r w:rsidRPr="00364C18">
              <w:t>за</w:t>
            </w:r>
            <w:proofErr w:type="gramEnd"/>
          </w:p>
        </w:tc>
        <w:tc>
          <w:tcPr>
            <w:tcW w:w="7762" w:type="dxa"/>
            <w:gridSpan w:val="2"/>
          </w:tcPr>
          <w:p w:rsidR="00364C18" w:rsidRPr="00364C18" w:rsidRDefault="005412B6" w:rsidP="00364C18">
            <w:pPr>
              <w:spacing w:after="0" w:line="240" w:lineRule="auto"/>
            </w:pPr>
            <w:r>
              <w:t xml:space="preserve">             </w:t>
            </w:r>
          </w:p>
        </w:tc>
      </w:tr>
      <w:tr w:rsidR="00364C18" w:rsidRPr="00364C18" w:rsidTr="00364C18">
        <w:tc>
          <w:tcPr>
            <w:tcW w:w="1809" w:type="dxa"/>
          </w:tcPr>
          <w:p w:rsidR="00364C18" w:rsidRPr="00364C18" w:rsidRDefault="00364C18" w:rsidP="00364C18">
            <w:pPr>
              <w:spacing w:after="0" w:line="240" w:lineRule="auto"/>
            </w:pPr>
            <w:bookmarkStart w:id="1" w:name="улица" w:colFirst="1" w:colLast="1"/>
            <w:bookmarkEnd w:id="0"/>
            <w:r w:rsidRPr="00364C18">
              <w:t>улица</w:t>
            </w:r>
          </w:p>
        </w:tc>
        <w:tc>
          <w:tcPr>
            <w:tcW w:w="7762" w:type="dxa"/>
            <w:gridSpan w:val="2"/>
          </w:tcPr>
          <w:p w:rsidR="00364C18" w:rsidRPr="00364C18" w:rsidRDefault="005412B6" w:rsidP="00364C18">
            <w:pPr>
              <w:spacing w:after="0" w:line="240" w:lineRule="auto"/>
            </w:pPr>
            <w:r>
              <w:t xml:space="preserve">           </w:t>
            </w:r>
          </w:p>
        </w:tc>
      </w:tr>
      <w:tr w:rsidR="00140561" w:rsidRPr="00364C18" w:rsidTr="00140561">
        <w:tc>
          <w:tcPr>
            <w:tcW w:w="1809" w:type="dxa"/>
          </w:tcPr>
          <w:p w:rsidR="00140561" w:rsidRPr="00364C18" w:rsidRDefault="00140561" w:rsidP="00364C18">
            <w:pPr>
              <w:spacing w:after="0" w:line="240" w:lineRule="auto"/>
            </w:pPr>
            <w:bookmarkStart w:id="2" w:name="филиал" w:colFirst="1" w:colLast="1"/>
            <w:bookmarkStart w:id="3" w:name="дата" w:colFirst="2" w:colLast="2"/>
            <w:bookmarkEnd w:id="1"/>
            <w:r>
              <w:t>филиал</w:t>
            </w:r>
          </w:p>
        </w:tc>
        <w:tc>
          <w:tcPr>
            <w:tcW w:w="5670" w:type="dxa"/>
          </w:tcPr>
          <w:p w:rsidR="00140561" w:rsidRPr="00364C18" w:rsidRDefault="005412B6" w:rsidP="00364C18">
            <w:pPr>
              <w:spacing w:after="0" w:line="240" w:lineRule="auto"/>
            </w:pPr>
            <w:r>
              <w:t xml:space="preserve">     </w:t>
            </w:r>
          </w:p>
        </w:tc>
        <w:tc>
          <w:tcPr>
            <w:tcW w:w="2092" w:type="dxa"/>
          </w:tcPr>
          <w:p w:rsidR="00140561" w:rsidRPr="00364C18" w:rsidRDefault="005412B6" w:rsidP="00364C18">
            <w:pPr>
              <w:spacing w:after="0" w:line="240" w:lineRule="auto"/>
            </w:pPr>
            <w:r>
              <w:t xml:space="preserve">         </w:t>
            </w:r>
          </w:p>
        </w:tc>
      </w:tr>
      <w:bookmarkEnd w:id="2"/>
      <w:bookmarkEnd w:id="3"/>
    </w:tbl>
    <w:p w:rsidR="00424C0D" w:rsidRDefault="00424C0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567"/>
      </w:tblGrid>
      <w:tr w:rsidR="004E4431" w:rsidRPr="00364C18" w:rsidTr="00344EB2">
        <w:trPr>
          <w:trHeight w:val="479"/>
        </w:trPr>
        <w:tc>
          <w:tcPr>
            <w:tcW w:w="851" w:type="dxa"/>
            <w:tcBorders>
              <w:tl2br w:val="single" w:sz="4" w:space="0" w:color="auto"/>
            </w:tcBorders>
          </w:tcPr>
          <w:p w:rsidR="00DF667C" w:rsidRPr="00364C18" w:rsidRDefault="00DF667C" w:rsidP="00364C18">
            <w:pPr>
              <w:spacing w:after="0" w:line="240" w:lineRule="auto"/>
            </w:pPr>
            <w:r>
              <w:t xml:space="preserve">  </w:t>
            </w:r>
            <w:r w:rsidR="00364C18" w:rsidRPr="00364C18">
              <w:t xml:space="preserve">  </w:t>
            </w:r>
            <w:r>
              <w:t>д</w:t>
            </w:r>
            <w:r w:rsidR="00364C18" w:rsidRPr="00364C18">
              <w:t xml:space="preserve">ом  </w:t>
            </w:r>
          </w:p>
          <w:p w:rsidR="00364C18" w:rsidRPr="00364C18" w:rsidRDefault="00DF667C" w:rsidP="00364C18">
            <w:pPr>
              <w:spacing w:after="0" w:line="240" w:lineRule="auto"/>
            </w:pPr>
            <w:r>
              <w:t>кв</w:t>
            </w:r>
            <w:r w:rsidR="00364C18" w:rsidRPr="00364C18">
              <w:t>.</w:t>
            </w:r>
          </w:p>
        </w:tc>
        <w:tc>
          <w:tcPr>
            <w:tcW w:w="567" w:type="dxa"/>
            <w:vAlign w:val="center"/>
          </w:tcPr>
          <w:p w:rsidR="00364C18" w:rsidRPr="00364C18" w:rsidRDefault="00364C18" w:rsidP="00F108E2">
            <w:pPr>
              <w:spacing w:after="0" w:line="240" w:lineRule="auto"/>
              <w:jc w:val="center"/>
            </w:pPr>
          </w:p>
        </w:tc>
      </w:tr>
      <w:tr w:rsidR="004E4431" w:rsidRPr="00364C18" w:rsidTr="00344EB2">
        <w:tc>
          <w:tcPr>
            <w:tcW w:w="851" w:type="dxa"/>
          </w:tcPr>
          <w:p w:rsidR="00364C18" w:rsidRPr="00364C18" w:rsidRDefault="00DF667C" w:rsidP="00364C18">
            <w:pPr>
              <w:spacing w:after="0" w:line="240" w:lineRule="auto"/>
            </w:pPr>
            <w:r>
              <w:t xml:space="preserve">  </w:t>
            </w:r>
          </w:p>
        </w:tc>
        <w:tc>
          <w:tcPr>
            <w:tcW w:w="567" w:type="dxa"/>
          </w:tcPr>
          <w:p w:rsidR="00364C18" w:rsidRPr="00364C18" w:rsidRDefault="00DF667C" w:rsidP="00364C18">
            <w:pPr>
              <w:spacing w:after="0" w:line="240" w:lineRule="auto"/>
            </w:pPr>
            <w:r>
              <w:t xml:space="preserve">  </w:t>
            </w:r>
          </w:p>
        </w:tc>
      </w:tr>
    </w:tbl>
    <w:p w:rsidR="00364C18" w:rsidRDefault="00364C18">
      <w:bookmarkStart w:id="4" w:name="_GoBack"/>
      <w:bookmarkEnd w:id="4"/>
    </w:p>
    <w:sectPr w:rsidR="00364C18" w:rsidSect="00AF419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2A"/>
    <w:rsid w:val="000C3822"/>
    <w:rsid w:val="00140561"/>
    <w:rsid w:val="001B6409"/>
    <w:rsid w:val="00267847"/>
    <w:rsid w:val="00344EB2"/>
    <w:rsid w:val="00364C18"/>
    <w:rsid w:val="00424C0D"/>
    <w:rsid w:val="004E4431"/>
    <w:rsid w:val="005412B6"/>
    <w:rsid w:val="00566A2A"/>
    <w:rsid w:val="00663CFE"/>
    <w:rsid w:val="00755B80"/>
    <w:rsid w:val="0082691A"/>
    <w:rsid w:val="00AF419C"/>
    <w:rsid w:val="00DF06D7"/>
    <w:rsid w:val="00DF667C"/>
    <w:rsid w:val="00F1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C0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C0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C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p10\domofon10\domofon10\bin\Debug\&#1055;&#1083;&#1072;&#1090;&#1077;&#1078;&#1080;_&#1091;&#1083;&#1080;&#109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Платежи_улица</Template>
  <TotalTime>59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Данилов</cp:lastModifiedBy>
  <cp:revision>6</cp:revision>
  <dcterms:created xsi:type="dcterms:W3CDTF">2013-01-29T06:35:00Z</dcterms:created>
  <dcterms:modified xsi:type="dcterms:W3CDTF">2013-01-29T10:44:00Z</dcterms:modified>
</cp:coreProperties>
</file>
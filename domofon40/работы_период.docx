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0"/>
        <w:gridCol w:w="2447"/>
        <w:gridCol w:w="3934"/>
      </w:tblGrid>
      <w:tr w:rsidR="00BC6403" w:rsidRPr="00BC6403" w:rsidTr="00F83942">
        <w:tc>
          <w:tcPr>
            <w:tcW w:w="3190" w:type="dxa"/>
          </w:tcPr>
          <w:p w:rsidR="00BC6403" w:rsidRPr="00BC6403" w:rsidRDefault="00BC6403" w:rsidP="00BC6403">
            <w:pPr>
              <w:spacing w:after="0" w:line="240" w:lineRule="auto"/>
            </w:pPr>
            <w:bookmarkStart w:id="0" w:name="менеджер" w:colFirst="2" w:colLast="2"/>
            <w:bookmarkStart w:id="1" w:name="филиал" w:colFirst="1" w:colLast="1"/>
            <w:r w:rsidRPr="00BC6403">
              <w:t>ООО «КВАНТ»</w:t>
            </w:r>
          </w:p>
        </w:tc>
        <w:tc>
          <w:tcPr>
            <w:tcW w:w="2447" w:type="dxa"/>
          </w:tcPr>
          <w:p w:rsidR="00BC6403" w:rsidRPr="00BC6403" w:rsidRDefault="00BC6403" w:rsidP="00BC6403">
            <w:pPr>
              <w:spacing w:after="0" w:line="240" w:lineRule="auto"/>
            </w:pPr>
          </w:p>
        </w:tc>
        <w:tc>
          <w:tcPr>
            <w:tcW w:w="3934" w:type="dxa"/>
          </w:tcPr>
          <w:p w:rsidR="00BC6403" w:rsidRPr="00BC6403" w:rsidRDefault="00BC6403" w:rsidP="00BC6403">
            <w:pPr>
              <w:spacing w:after="0" w:line="240" w:lineRule="auto"/>
            </w:pPr>
          </w:p>
        </w:tc>
      </w:tr>
      <w:bookmarkEnd w:id="0"/>
      <w:bookmarkEnd w:id="1"/>
    </w:tbl>
    <w:p w:rsidR="008F2F2D" w:rsidRDefault="008F2F2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2268"/>
        <w:gridCol w:w="5068"/>
      </w:tblGrid>
      <w:tr w:rsidR="00BC6403" w:rsidRPr="00BC6403" w:rsidTr="00F83942">
        <w:tc>
          <w:tcPr>
            <w:tcW w:w="2235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  <w:bookmarkStart w:id="2" w:name="услуга" w:colFirst="0" w:colLast="0"/>
            <w:bookmarkStart w:id="3" w:name="дата" w:colFirst="2" w:colLast="2"/>
          </w:p>
        </w:tc>
        <w:tc>
          <w:tcPr>
            <w:tcW w:w="2268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</w:p>
        </w:tc>
        <w:tc>
          <w:tcPr>
            <w:tcW w:w="5068" w:type="dxa"/>
          </w:tcPr>
          <w:p w:rsidR="00BC6403" w:rsidRPr="00BC6403" w:rsidRDefault="00BC6403" w:rsidP="00BC6403">
            <w:pPr>
              <w:spacing w:after="0" w:line="240" w:lineRule="auto"/>
              <w:jc w:val="center"/>
            </w:pPr>
          </w:p>
        </w:tc>
      </w:tr>
      <w:bookmarkEnd w:id="2"/>
      <w:bookmarkEnd w:id="3"/>
    </w:tbl>
    <w:p w:rsidR="00BC6403" w:rsidRDefault="00BC6403" w:rsidP="00BC6403">
      <w:pPr>
        <w:jc w:val="center"/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1843"/>
        <w:gridCol w:w="708"/>
        <w:gridCol w:w="851"/>
        <w:gridCol w:w="850"/>
        <w:gridCol w:w="993"/>
      </w:tblGrid>
      <w:tr w:rsidR="00440A81" w:rsidRPr="00BC6403" w:rsidTr="00E5587F">
        <w:trPr>
          <w:cantSplit/>
          <w:trHeight w:val="1371"/>
        </w:trPr>
        <w:tc>
          <w:tcPr>
            <w:tcW w:w="4361" w:type="dxa"/>
            <w:vAlign w:val="center"/>
          </w:tcPr>
          <w:p w:rsidR="00440A81" w:rsidRPr="00F447ED" w:rsidRDefault="00440A81" w:rsidP="005B4DE8">
            <w:pPr>
              <w:spacing w:after="0" w:line="240" w:lineRule="auto"/>
              <w:jc w:val="center"/>
              <w:rPr>
                <w:lang w:val="en-US"/>
              </w:rPr>
            </w:pPr>
            <w:r>
              <w:t>работа</w:t>
            </w:r>
          </w:p>
        </w:tc>
        <w:tc>
          <w:tcPr>
            <w:tcW w:w="1843" w:type="dxa"/>
            <w:vAlign w:val="center"/>
          </w:tcPr>
          <w:p w:rsidR="00440A81" w:rsidRPr="00BC6403" w:rsidRDefault="00440A81" w:rsidP="005B4DE8">
            <w:pPr>
              <w:spacing w:after="0" w:line="240" w:lineRule="auto"/>
              <w:jc w:val="center"/>
            </w:pPr>
            <w:r>
              <w:t>мастер</w:t>
            </w:r>
          </w:p>
        </w:tc>
        <w:tc>
          <w:tcPr>
            <w:tcW w:w="708" w:type="dxa"/>
            <w:textDirection w:val="btLr"/>
          </w:tcPr>
          <w:p w:rsidR="00440A81" w:rsidRPr="00BC6403" w:rsidRDefault="00440A81" w:rsidP="00877AC9">
            <w:pPr>
              <w:spacing w:after="0" w:line="240" w:lineRule="auto"/>
              <w:ind w:left="113" w:right="113"/>
            </w:pPr>
            <w:r>
              <w:t>Количество операций</w:t>
            </w:r>
          </w:p>
        </w:tc>
        <w:tc>
          <w:tcPr>
            <w:tcW w:w="851" w:type="dxa"/>
            <w:textDirection w:val="btLr"/>
            <w:vAlign w:val="center"/>
          </w:tcPr>
          <w:p w:rsidR="00440A81" w:rsidRPr="00BC6403" w:rsidRDefault="00440A81" w:rsidP="00C54C2B">
            <w:pPr>
              <w:spacing w:after="0" w:line="240" w:lineRule="auto"/>
              <w:ind w:left="113" w:right="113"/>
              <w:jc w:val="center"/>
            </w:pPr>
            <w:r>
              <w:t>материалы</w:t>
            </w:r>
          </w:p>
        </w:tc>
        <w:tc>
          <w:tcPr>
            <w:tcW w:w="850" w:type="dxa"/>
            <w:textDirection w:val="btLr"/>
            <w:vAlign w:val="center"/>
          </w:tcPr>
          <w:p w:rsidR="00440A81" w:rsidRPr="00BC6403" w:rsidRDefault="00440A81" w:rsidP="00C54C2B">
            <w:pPr>
              <w:spacing w:after="0" w:line="240" w:lineRule="auto"/>
              <w:ind w:left="113" w:right="113"/>
              <w:jc w:val="center"/>
            </w:pPr>
            <w:r>
              <w:t>работа</w:t>
            </w:r>
          </w:p>
        </w:tc>
        <w:tc>
          <w:tcPr>
            <w:tcW w:w="993" w:type="dxa"/>
            <w:textDirection w:val="btLr"/>
            <w:vAlign w:val="center"/>
          </w:tcPr>
          <w:p w:rsidR="00440A81" w:rsidRPr="00D82E3D" w:rsidRDefault="00440A81" w:rsidP="00C54C2B">
            <w:pPr>
              <w:spacing w:after="0" w:line="240" w:lineRule="auto"/>
              <w:ind w:left="113" w:right="113"/>
              <w:jc w:val="center"/>
            </w:pPr>
            <w:r>
              <w:t>сумма</w:t>
            </w:r>
          </w:p>
        </w:tc>
      </w:tr>
      <w:tr w:rsidR="00440A81" w:rsidRPr="00BC6403" w:rsidTr="00E5587F">
        <w:trPr>
          <w:trHeight w:val="281"/>
        </w:trPr>
        <w:tc>
          <w:tcPr>
            <w:tcW w:w="4361" w:type="dxa"/>
          </w:tcPr>
          <w:p w:rsidR="00440A81" w:rsidRPr="00440A81" w:rsidRDefault="00440A81" w:rsidP="000946A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bookmarkStart w:id="4" w:name="_GoBack" w:colFirst="1" w:colLast="1"/>
            <w:r>
              <w:rPr>
                <w:sz w:val="16"/>
                <w:szCs w:val="16"/>
                <w:lang w:val="en-US"/>
              </w:rPr>
              <w:t xml:space="preserve">    </w:t>
            </w:r>
          </w:p>
        </w:tc>
        <w:tc>
          <w:tcPr>
            <w:tcW w:w="1843" w:type="dxa"/>
          </w:tcPr>
          <w:p w:rsidR="00440A81" w:rsidRPr="00922A4F" w:rsidRDefault="00440A81" w:rsidP="000946A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922A4F">
              <w:rPr>
                <w:sz w:val="18"/>
                <w:szCs w:val="18"/>
                <w:lang w:val="en-US"/>
              </w:rPr>
              <w:t xml:space="preserve">   </w:t>
            </w:r>
          </w:p>
        </w:tc>
        <w:tc>
          <w:tcPr>
            <w:tcW w:w="708" w:type="dxa"/>
          </w:tcPr>
          <w:p w:rsidR="00440A81" w:rsidRPr="00440A81" w:rsidRDefault="00440A81" w:rsidP="00440A81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</w:tc>
        <w:tc>
          <w:tcPr>
            <w:tcW w:w="851" w:type="dxa"/>
          </w:tcPr>
          <w:p w:rsidR="00440A81" w:rsidRPr="00440A81" w:rsidRDefault="00440A81" w:rsidP="00CC4472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</w:p>
        </w:tc>
        <w:tc>
          <w:tcPr>
            <w:tcW w:w="850" w:type="dxa"/>
          </w:tcPr>
          <w:p w:rsidR="00440A81" w:rsidRPr="00440A81" w:rsidRDefault="00440A81" w:rsidP="00CC4472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993" w:type="dxa"/>
          </w:tcPr>
          <w:p w:rsidR="00440A81" w:rsidRPr="005A3FEA" w:rsidRDefault="00440A81" w:rsidP="00CC4472">
            <w:pPr>
              <w:spacing w:after="0" w:line="240" w:lineRule="auto"/>
              <w:jc w:val="right"/>
            </w:pPr>
            <w:r>
              <w:rPr>
                <w:lang w:val="en-US"/>
              </w:rPr>
              <w:t xml:space="preserve">  </w:t>
            </w:r>
            <w:r w:rsidRPr="005A3FEA">
              <w:t xml:space="preserve">     </w:t>
            </w:r>
          </w:p>
        </w:tc>
      </w:tr>
      <w:bookmarkEnd w:id="4"/>
    </w:tbl>
    <w:p w:rsidR="00BC6403" w:rsidRDefault="00BC6403" w:rsidP="009E6780">
      <w:pPr>
        <w:rPr>
          <w:lang w:val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1843"/>
        <w:gridCol w:w="708"/>
        <w:gridCol w:w="851"/>
        <w:gridCol w:w="850"/>
        <w:gridCol w:w="993"/>
      </w:tblGrid>
      <w:tr w:rsidR="00440A81" w:rsidRPr="00BC6403" w:rsidTr="00E5587F">
        <w:trPr>
          <w:trHeight w:val="281"/>
        </w:trPr>
        <w:tc>
          <w:tcPr>
            <w:tcW w:w="4361" w:type="dxa"/>
          </w:tcPr>
          <w:p w:rsidR="00440A81" w:rsidRPr="00440A81" w:rsidRDefault="00440A81" w:rsidP="00016723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     </w:t>
            </w:r>
          </w:p>
        </w:tc>
        <w:tc>
          <w:tcPr>
            <w:tcW w:w="1843" w:type="dxa"/>
          </w:tcPr>
          <w:p w:rsidR="00440A81" w:rsidRPr="008E5E3D" w:rsidRDefault="00440A81" w:rsidP="00016723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  <w:r w:rsidRPr="008E5E3D">
              <w:rPr>
                <w:sz w:val="18"/>
                <w:szCs w:val="18"/>
                <w:lang w:val="en-US"/>
              </w:rPr>
              <w:t xml:space="preserve">  </w:t>
            </w:r>
          </w:p>
        </w:tc>
        <w:tc>
          <w:tcPr>
            <w:tcW w:w="708" w:type="dxa"/>
          </w:tcPr>
          <w:p w:rsidR="00440A81" w:rsidRPr="007B1C62" w:rsidRDefault="00440A81" w:rsidP="007B1C62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</w:tc>
        <w:tc>
          <w:tcPr>
            <w:tcW w:w="851" w:type="dxa"/>
          </w:tcPr>
          <w:p w:rsidR="00440A81" w:rsidRPr="007B1C62" w:rsidRDefault="00440A81" w:rsidP="007B1C62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</w:p>
        </w:tc>
        <w:tc>
          <w:tcPr>
            <w:tcW w:w="850" w:type="dxa"/>
          </w:tcPr>
          <w:p w:rsidR="00440A81" w:rsidRPr="007B1C62" w:rsidRDefault="00440A81" w:rsidP="007B1C62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</w:p>
        </w:tc>
        <w:tc>
          <w:tcPr>
            <w:tcW w:w="993" w:type="dxa"/>
          </w:tcPr>
          <w:p w:rsidR="00440A81" w:rsidRPr="005A3FEA" w:rsidRDefault="00440A81" w:rsidP="007B1C62">
            <w:pPr>
              <w:spacing w:after="0" w:line="240" w:lineRule="auto"/>
              <w:jc w:val="right"/>
            </w:pPr>
            <w:r>
              <w:rPr>
                <w:lang w:val="en-US"/>
              </w:rPr>
              <w:t xml:space="preserve">    </w:t>
            </w:r>
            <w:r w:rsidRPr="005A3FEA">
              <w:t xml:space="preserve">     </w:t>
            </w:r>
          </w:p>
        </w:tc>
      </w:tr>
    </w:tbl>
    <w:p w:rsidR="007B1C62" w:rsidRPr="007B1C62" w:rsidRDefault="007B1C62" w:rsidP="009E6780">
      <w:pPr>
        <w:rPr>
          <w:lang w:val="en-US"/>
        </w:rPr>
      </w:pPr>
    </w:p>
    <w:sectPr w:rsidR="007B1C62" w:rsidRPr="007B1C62" w:rsidSect="008F2F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</w:compat>
  <w:rsids>
    <w:rsidRoot w:val="0067674D"/>
    <w:rsid w:val="000028AB"/>
    <w:rsid w:val="00091FCE"/>
    <w:rsid w:val="000946A3"/>
    <w:rsid w:val="000A1E03"/>
    <w:rsid w:val="00265CC1"/>
    <w:rsid w:val="003B1EA6"/>
    <w:rsid w:val="003F1D91"/>
    <w:rsid w:val="00440A81"/>
    <w:rsid w:val="005A3FEA"/>
    <w:rsid w:val="005B4DE8"/>
    <w:rsid w:val="0067674D"/>
    <w:rsid w:val="006D4A69"/>
    <w:rsid w:val="00777315"/>
    <w:rsid w:val="007B1C62"/>
    <w:rsid w:val="00846A09"/>
    <w:rsid w:val="00877AC9"/>
    <w:rsid w:val="008E5E3D"/>
    <w:rsid w:val="008F2F2D"/>
    <w:rsid w:val="00922A4F"/>
    <w:rsid w:val="00967F72"/>
    <w:rsid w:val="00994BE8"/>
    <w:rsid w:val="009E6780"/>
    <w:rsid w:val="00A553B0"/>
    <w:rsid w:val="00AA3285"/>
    <w:rsid w:val="00AC6DA6"/>
    <w:rsid w:val="00BC6403"/>
    <w:rsid w:val="00C54C2B"/>
    <w:rsid w:val="00C74BA9"/>
    <w:rsid w:val="00CC4472"/>
    <w:rsid w:val="00D82E3D"/>
    <w:rsid w:val="00E407D6"/>
    <w:rsid w:val="00E42864"/>
    <w:rsid w:val="00E5587F"/>
    <w:rsid w:val="00E77E2B"/>
    <w:rsid w:val="00EA23B9"/>
    <w:rsid w:val="00F447ED"/>
    <w:rsid w:val="00F8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2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2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4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har10\domofon10\domofon10\bin\Debug\&#1088;&#1077;&#1077;&#1089;&#1090;&#108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реестр</Template>
  <TotalTime>23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Урал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Данилов</dc:creator>
  <cp:keywords/>
  <dc:description/>
  <cp:lastModifiedBy>Данилов</cp:lastModifiedBy>
  <cp:revision>9</cp:revision>
  <dcterms:created xsi:type="dcterms:W3CDTF">2013-08-04T10:22:00Z</dcterms:created>
  <dcterms:modified xsi:type="dcterms:W3CDTF">2015-08-15T09:37:00Z</dcterms:modified>
</cp:coreProperties>
</file>
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1E77AA" w:rsidRPr="005E08A9" w:rsidTr="0027293A">
        <w:tc>
          <w:tcPr>
            <w:tcW w:w="9571" w:type="dxa"/>
          </w:tcPr>
          <w:p w:rsidR="001E77AA" w:rsidRPr="005E08A9" w:rsidRDefault="001E77AA" w:rsidP="003053FE">
            <w:pPr>
              <w:spacing w:after="0" w:line="240" w:lineRule="auto"/>
            </w:pPr>
            <w:bookmarkStart w:id="0" w:name="фио" w:colFirst="0" w:colLast="0"/>
            <w:bookmarkStart w:id="1" w:name="адрес" w:colFirst="0" w:colLast="0"/>
            <w:bookmarkStart w:id="2" w:name="_GoBack"/>
            <w:bookmarkEnd w:id="2"/>
          </w:p>
        </w:tc>
      </w:tr>
      <w:bookmarkEnd w:id="0"/>
      <w:bookmarkEnd w:id="1"/>
    </w:tbl>
    <w:p w:rsidR="003053FE" w:rsidRDefault="003053FE" w:rsidP="003053FE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2410"/>
        <w:gridCol w:w="3402"/>
        <w:gridCol w:w="1276"/>
        <w:gridCol w:w="567"/>
        <w:gridCol w:w="567"/>
      </w:tblGrid>
      <w:tr w:rsidR="00193F06" w:rsidRPr="005E08A9" w:rsidTr="008C7FA1">
        <w:trPr>
          <w:cantSplit/>
          <w:trHeight w:val="1319"/>
        </w:trPr>
        <w:tc>
          <w:tcPr>
            <w:tcW w:w="817" w:type="dxa"/>
            <w:textDirection w:val="btLr"/>
            <w:vAlign w:val="center"/>
          </w:tcPr>
          <w:p w:rsidR="00193F06" w:rsidRPr="00CD78C0" w:rsidRDefault="00193F06" w:rsidP="00956275">
            <w:pPr>
              <w:spacing w:after="0" w:line="240" w:lineRule="auto"/>
              <w:ind w:left="113" w:right="113"/>
              <w:jc w:val="center"/>
            </w:pPr>
            <w:r>
              <w:t>Квартира</w:t>
            </w:r>
          </w:p>
        </w:tc>
        <w:tc>
          <w:tcPr>
            <w:tcW w:w="567" w:type="dxa"/>
            <w:textDirection w:val="btLr"/>
          </w:tcPr>
          <w:p w:rsidR="00193F06" w:rsidRDefault="00193F06" w:rsidP="00773682">
            <w:pPr>
              <w:spacing w:after="0" w:line="240" w:lineRule="auto"/>
              <w:ind w:left="113" w:right="113"/>
              <w:jc w:val="center"/>
            </w:pPr>
            <w:r>
              <w:t>вывод</w:t>
            </w:r>
          </w:p>
        </w:tc>
        <w:tc>
          <w:tcPr>
            <w:tcW w:w="2410" w:type="dxa"/>
            <w:vAlign w:val="center"/>
          </w:tcPr>
          <w:p w:rsidR="00193F06" w:rsidRPr="005E08A9" w:rsidRDefault="00193F06" w:rsidP="00941F91">
            <w:pPr>
              <w:spacing w:after="0" w:line="240" w:lineRule="auto"/>
              <w:jc w:val="center"/>
            </w:pPr>
            <w:r>
              <w:t>Фамилия И.О.</w:t>
            </w:r>
          </w:p>
        </w:tc>
        <w:tc>
          <w:tcPr>
            <w:tcW w:w="3402" w:type="dxa"/>
          </w:tcPr>
          <w:p w:rsidR="00193F06" w:rsidRDefault="00193F06" w:rsidP="00193F06">
            <w:pPr>
              <w:spacing w:after="0" w:line="240" w:lineRule="auto"/>
              <w:jc w:val="center"/>
            </w:pPr>
          </w:p>
          <w:p w:rsidR="00193F06" w:rsidRDefault="00193F06" w:rsidP="00193F06">
            <w:pPr>
              <w:spacing w:after="0" w:line="240" w:lineRule="auto"/>
              <w:jc w:val="center"/>
            </w:pPr>
          </w:p>
          <w:p w:rsidR="00193F06" w:rsidRDefault="00193F06" w:rsidP="00193F06">
            <w:pPr>
              <w:spacing w:after="0" w:line="240" w:lineRule="auto"/>
              <w:jc w:val="center"/>
            </w:pPr>
            <w:r>
              <w:t>телефон</w:t>
            </w:r>
          </w:p>
        </w:tc>
        <w:tc>
          <w:tcPr>
            <w:tcW w:w="1276" w:type="dxa"/>
            <w:vAlign w:val="center"/>
          </w:tcPr>
          <w:p w:rsidR="00193F06" w:rsidRDefault="00193F06" w:rsidP="00941F91">
            <w:pPr>
              <w:spacing w:after="0" w:line="240" w:lineRule="auto"/>
              <w:jc w:val="center"/>
            </w:pPr>
            <w:r>
              <w:t>услуга</w:t>
            </w:r>
          </w:p>
        </w:tc>
        <w:tc>
          <w:tcPr>
            <w:tcW w:w="567" w:type="dxa"/>
            <w:textDirection w:val="btLr"/>
          </w:tcPr>
          <w:p w:rsidR="00193F06" w:rsidRPr="00496C93" w:rsidRDefault="00193F06" w:rsidP="00797B09">
            <w:pPr>
              <w:spacing w:after="0" w:line="240" w:lineRule="auto"/>
              <w:ind w:left="113" w:right="113"/>
              <w:jc w:val="center"/>
              <w:rPr>
                <w:lang w:val="en-US"/>
              </w:rPr>
            </w:pPr>
            <w:r>
              <w:t>Долг</w:t>
            </w:r>
            <w:r>
              <w:rPr>
                <w:lang w:val="en-US"/>
              </w:rPr>
              <w:t xml:space="preserve"> </w:t>
            </w:r>
            <w:r>
              <w:t>мес.</w:t>
            </w:r>
          </w:p>
        </w:tc>
        <w:tc>
          <w:tcPr>
            <w:tcW w:w="567" w:type="dxa"/>
            <w:textDirection w:val="btLr"/>
          </w:tcPr>
          <w:p w:rsidR="00193F06" w:rsidRPr="0065113A" w:rsidRDefault="00193F06" w:rsidP="00797B09">
            <w:pPr>
              <w:spacing w:after="0" w:line="240" w:lineRule="auto"/>
              <w:ind w:left="113" w:right="113"/>
              <w:jc w:val="center"/>
            </w:pPr>
            <w:r>
              <w:t>отключить</w:t>
            </w:r>
          </w:p>
        </w:tc>
      </w:tr>
      <w:tr w:rsidR="00193F06" w:rsidRPr="006A4B4E" w:rsidTr="008C7FA1">
        <w:tc>
          <w:tcPr>
            <w:tcW w:w="817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93F06" w:rsidRPr="006A4B4E" w:rsidRDefault="00193F06" w:rsidP="00797B0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93F06" w:rsidRPr="006A4B4E" w:rsidRDefault="00193F06" w:rsidP="00797B0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3053FE" w:rsidRDefault="003053FE" w:rsidP="003053FE"/>
    <w:p w:rsidR="002A6711" w:rsidRPr="00C90AB2" w:rsidRDefault="00C90AB2">
      <w:pPr>
        <w:rPr>
          <w:lang w:val="en-US"/>
        </w:rPr>
      </w:pPr>
      <w:r>
        <w:rPr>
          <w:lang w:val="en-US"/>
        </w:rPr>
        <w:t xml:space="preserve">  </w:t>
      </w:r>
    </w:p>
    <w:sectPr w:rsidR="002A6711" w:rsidRPr="00C90AB2" w:rsidSect="0030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D5742B"/>
    <w:rsid w:val="00036C6E"/>
    <w:rsid w:val="00055836"/>
    <w:rsid w:val="000878A1"/>
    <w:rsid w:val="00100347"/>
    <w:rsid w:val="00193F06"/>
    <w:rsid w:val="001E77AA"/>
    <w:rsid w:val="0027293A"/>
    <w:rsid w:val="002A6711"/>
    <w:rsid w:val="003053FE"/>
    <w:rsid w:val="003F6A9E"/>
    <w:rsid w:val="00414964"/>
    <w:rsid w:val="00491349"/>
    <w:rsid w:val="00496C93"/>
    <w:rsid w:val="0059764A"/>
    <w:rsid w:val="00617329"/>
    <w:rsid w:val="00640A29"/>
    <w:rsid w:val="0065113A"/>
    <w:rsid w:val="006512B2"/>
    <w:rsid w:val="0065590E"/>
    <w:rsid w:val="006A4B4E"/>
    <w:rsid w:val="006B6CDE"/>
    <w:rsid w:val="006E4C93"/>
    <w:rsid w:val="00773682"/>
    <w:rsid w:val="00797B09"/>
    <w:rsid w:val="008658B8"/>
    <w:rsid w:val="008C7FA1"/>
    <w:rsid w:val="0090186A"/>
    <w:rsid w:val="00941F91"/>
    <w:rsid w:val="00956275"/>
    <w:rsid w:val="009A0D34"/>
    <w:rsid w:val="00A00B29"/>
    <w:rsid w:val="00B07ABF"/>
    <w:rsid w:val="00C90AB2"/>
    <w:rsid w:val="00CA78E8"/>
    <w:rsid w:val="00CD78C0"/>
    <w:rsid w:val="00D44235"/>
    <w:rsid w:val="00D5742B"/>
    <w:rsid w:val="00D75167"/>
    <w:rsid w:val="00E4564C"/>
    <w:rsid w:val="00F33611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7CC82-717F-41E3-AE50-ABF96F58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10\domofon10\domofon10\bin\Debug\&#1084;&#1086;&#1085;&#1090;&#1072;&#1078;&#1085;&#1080;&#1082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монтажникам.dot</Template>
  <TotalTime>12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Михаил Данилов</cp:lastModifiedBy>
  <cp:revision>8</cp:revision>
  <dcterms:created xsi:type="dcterms:W3CDTF">2013-07-21T10:21:00Z</dcterms:created>
  <dcterms:modified xsi:type="dcterms:W3CDTF">2015-01-15T14:14:00Z</dcterms:modified>
</cp:coreProperties>
</file>
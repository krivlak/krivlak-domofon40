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3881"/>
        <w:gridCol w:w="1222"/>
        <w:gridCol w:w="2659"/>
      </w:tblGrid>
      <w:tr w:rsidR="003D35A0" w:rsidRPr="005533C8" w:rsidTr="003D35A0">
        <w:tc>
          <w:tcPr>
            <w:tcW w:w="1809" w:type="dxa"/>
          </w:tcPr>
          <w:p w:rsidR="003D35A0" w:rsidRPr="005533C8" w:rsidRDefault="003D35A0" w:rsidP="005533C8">
            <w:pPr>
              <w:spacing w:after="0" w:line="240" w:lineRule="auto"/>
            </w:pPr>
            <w:bookmarkStart w:id="0" w:name="год" w:colFirst="2" w:colLast="2"/>
            <w:bookmarkStart w:id="1" w:name="филиал" w:colFirst="1" w:colLast="1"/>
            <w:r w:rsidRPr="005533C8">
              <w:t>филиал</w:t>
            </w:r>
          </w:p>
        </w:tc>
        <w:tc>
          <w:tcPr>
            <w:tcW w:w="5103" w:type="dxa"/>
            <w:gridSpan w:val="2"/>
          </w:tcPr>
          <w:p w:rsidR="003D35A0" w:rsidRPr="00C245C1" w:rsidRDefault="00C245C1" w:rsidP="005533C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  <w:tc>
          <w:tcPr>
            <w:tcW w:w="2659" w:type="dxa"/>
          </w:tcPr>
          <w:p w:rsidR="003D35A0" w:rsidRPr="00C245C1" w:rsidRDefault="00C245C1" w:rsidP="005533C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</w:tr>
      <w:tr w:rsidR="008B0F21" w:rsidRPr="005533C8" w:rsidTr="005533C8">
        <w:tc>
          <w:tcPr>
            <w:tcW w:w="1809" w:type="dxa"/>
          </w:tcPr>
          <w:p w:rsidR="008B0F21" w:rsidRPr="005533C8" w:rsidRDefault="008B0F21" w:rsidP="005533C8">
            <w:pPr>
              <w:spacing w:after="0" w:line="240" w:lineRule="auto"/>
            </w:pPr>
            <w:bookmarkStart w:id="2" w:name="улица" w:colFirst="1" w:colLast="1"/>
            <w:bookmarkEnd w:id="0"/>
            <w:bookmarkEnd w:id="1"/>
            <w:r w:rsidRPr="005533C8">
              <w:t>улица</w:t>
            </w:r>
          </w:p>
        </w:tc>
        <w:tc>
          <w:tcPr>
            <w:tcW w:w="7762" w:type="dxa"/>
            <w:gridSpan w:val="3"/>
          </w:tcPr>
          <w:p w:rsidR="008B0F21" w:rsidRPr="00C245C1" w:rsidRDefault="00C245C1" w:rsidP="005533C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</w:tc>
      </w:tr>
      <w:tr w:rsidR="00755A07" w:rsidRPr="005533C8" w:rsidTr="00755A07">
        <w:tc>
          <w:tcPr>
            <w:tcW w:w="1809" w:type="dxa"/>
          </w:tcPr>
          <w:p w:rsidR="00755A07" w:rsidRPr="005533C8" w:rsidRDefault="00755A07" w:rsidP="005533C8">
            <w:pPr>
              <w:spacing w:after="0" w:line="240" w:lineRule="auto"/>
            </w:pPr>
            <w:bookmarkStart w:id="3" w:name="дом" w:colFirst="1" w:colLast="1"/>
            <w:bookmarkStart w:id="4" w:name="дата" w:colFirst="2" w:colLast="2"/>
            <w:bookmarkEnd w:id="2"/>
            <w:r w:rsidRPr="005533C8">
              <w:t>дом</w:t>
            </w:r>
          </w:p>
        </w:tc>
        <w:tc>
          <w:tcPr>
            <w:tcW w:w="3881" w:type="dxa"/>
          </w:tcPr>
          <w:p w:rsidR="00755A07" w:rsidRPr="00C245C1" w:rsidRDefault="00C245C1" w:rsidP="005533C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</w:p>
        </w:tc>
        <w:tc>
          <w:tcPr>
            <w:tcW w:w="3881" w:type="dxa"/>
            <w:gridSpan w:val="2"/>
          </w:tcPr>
          <w:p w:rsidR="00755A07" w:rsidRPr="00C245C1" w:rsidRDefault="00C245C1" w:rsidP="005533C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</w:p>
        </w:tc>
      </w:tr>
      <w:bookmarkEnd w:id="3"/>
      <w:bookmarkEnd w:id="4"/>
    </w:tbl>
    <w:p w:rsidR="00716317" w:rsidRPr="00A50F4E" w:rsidRDefault="00716317">
      <w:pPr>
        <w:rPr>
          <w:lang w:val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93"/>
        <w:gridCol w:w="1273"/>
        <w:gridCol w:w="782"/>
        <w:gridCol w:w="388"/>
        <w:gridCol w:w="388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695"/>
        <w:gridCol w:w="1383"/>
      </w:tblGrid>
      <w:tr w:rsidR="00F971A3" w:rsidRPr="001D282F" w:rsidTr="003C319E">
        <w:tc>
          <w:tcPr>
            <w:tcW w:w="534" w:type="dxa"/>
          </w:tcPr>
          <w:p w:rsidR="00F971A3" w:rsidRPr="001D282F" w:rsidRDefault="00F971A3" w:rsidP="005533C8">
            <w:pPr>
              <w:spacing w:after="0" w:line="240" w:lineRule="auto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кв</w:t>
            </w:r>
          </w:p>
        </w:tc>
        <w:tc>
          <w:tcPr>
            <w:tcW w:w="293" w:type="dxa"/>
          </w:tcPr>
          <w:p w:rsidR="00F971A3" w:rsidRPr="001D282F" w:rsidRDefault="00F971A3" w:rsidP="003C319E">
            <w:pPr>
              <w:spacing w:after="0" w:line="240" w:lineRule="auto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в</w:t>
            </w:r>
            <w:bookmarkStart w:id="5" w:name="_GoBack"/>
            <w:bookmarkEnd w:id="5"/>
          </w:p>
        </w:tc>
        <w:tc>
          <w:tcPr>
            <w:tcW w:w="1273" w:type="dxa"/>
          </w:tcPr>
          <w:p w:rsidR="00F971A3" w:rsidRPr="001D282F" w:rsidRDefault="00F971A3" w:rsidP="005533C8">
            <w:pPr>
              <w:spacing w:after="0" w:line="240" w:lineRule="auto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фамилия</w:t>
            </w:r>
          </w:p>
        </w:tc>
        <w:tc>
          <w:tcPr>
            <w:tcW w:w="782" w:type="dxa"/>
            <w:tcMar>
              <w:left w:w="28" w:type="dxa"/>
              <w:right w:w="28" w:type="dxa"/>
            </w:tcMar>
          </w:tcPr>
          <w:p w:rsidR="00F971A3" w:rsidRPr="001D282F" w:rsidRDefault="00F971A3" w:rsidP="005533C8">
            <w:pPr>
              <w:spacing w:after="0" w:line="240" w:lineRule="auto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услуга</w:t>
            </w:r>
          </w:p>
        </w:tc>
        <w:tc>
          <w:tcPr>
            <w:tcW w:w="388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1</w:t>
            </w:r>
          </w:p>
        </w:tc>
        <w:tc>
          <w:tcPr>
            <w:tcW w:w="388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7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8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9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10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11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12</w:t>
            </w:r>
          </w:p>
        </w:tc>
        <w:tc>
          <w:tcPr>
            <w:tcW w:w="695" w:type="dxa"/>
            <w:tcMar>
              <w:left w:w="28" w:type="dxa"/>
              <w:right w:w="28" w:type="dxa"/>
            </w:tcMar>
          </w:tcPr>
          <w:p w:rsidR="00F971A3" w:rsidRPr="001D282F" w:rsidRDefault="00F971A3" w:rsidP="00A96017">
            <w:pPr>
              <w:spacing w:after="0" w:line="240" w:lineRule="auto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опл . до</w:t>
            </w:r>
          </w:p>
        </w:tc>
        <w:tc>
          <w:tcPr>
            <w:tcW w:w="1383" w:type="dxa"/>
          </w:tcPr>
          <w:p w:rsidR="00F971A3" w:rsidRPr="001D282F" w:rsidRDefault="00F971A3" w:rsidP="005533C8">
            <w:pPr>
              <w:spacing w:after="0" w:line="240" w:lineRule="auto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>прим</w:t>
            </w:r>
          </w:p>
        </w:tc>
      </w:tr>
      <w:tr w:rsidR="00F971A3" w:rsidRPr="001D282F" w:rsidTr="003C319E">
        <w:tc>
          <w:tcPr>
            <w:tcW w:w="534" w:type="dxa"/>
          </w:tcPr>
          <w:p w:rsidR="00F971A3" w:rsidRPr="001D282F" w:rsidRDefault="00F971A3" w:rsidP="005533C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1D282F">
              <w:rPr>
                <w:sz w:val="16"/>
                <w:szCs w:val="16"/>
                <w:lang w:val="en-US"/>
              </w:rPr>
              <w:t xml:space="preserve">     </w:t>
            </w:r>
          </w:p>
        </w:tc>
        <w:tc>
          <w:tcPr>
            <w:tcW w:w="293" w:type="dxa"/>
          </w:tcPr>
          <w:p w:rsidR="00F971A3" w:rsidRPr="001D282F" w:rsidRDefault="00F971A3" w:rsidP="005533C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:rsidR="00F971A3" w:rsidRPr="001D282F" w:rsidRDefault="00F971A3" w:rsidP="005533C8">
            <w:pPr>
              <w:spacing w:after="0" w:line="240" w:lineRule="auto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782" w:type="dxa"/>
            <w:tcMar>
              <w:left w:w="28" w:type="dxa"/>
              <w:right w:w="28" w:type="dxa"/>
            </w:tcMar>
          </w:tcPr>
          <w:p w:rsidR="00F971A3" w:rsidRPr="001D282F" w:rsidRDefault="00F971A3" w:rsidP="005533C8">
            <w:pPr>
              <w:spacing w:after="0" w:line="240" w:lineRule="auto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 xml:space="preserve">         </w:t>
            </w:r>
          </w:p>
        </w:tc>
        <w:tc>
          <w:tcPr>
            <w:tcW w:w="388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 xml:space="preserve">         </w:t>
            </w:r>
          </w:p>
        </w:tc>
        <w:tc>
          <w:tcPr>
            <w:tcW w:w="388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1D282F">
              <w:rPr>
                <w:sz w:val="16"/>
                <w:szCs w:val="16"/>
              </w:rPr>
              <w:t xml:space="preserve">        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right"/>
              <w:rPr>
                <w:sz w:val="16"/>
                <w:szCs w:val="16"/>
                <w:lang w:val="en-US"/>
              </w:rPr>
            </w:pPr>
            <w:r w:rsidRPr="001D282F">
              <w:rPr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right"/>
              <w:rPr>
                <w:sz w:val="16"/>
                <w:szCs w:val="16"/>
                <w:lang w:val="en-US"/>
              </w:rPr>
            </w:pPr>
            <w:r w:rsidRPr="001D282F">
              <w:rPr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right"/>
              <w:rPr>
                <w:sz w:val="16"/>
                <w:szCs w:val="16"/>
                <w:lang w:val="en-US"/>
              </w:rPr>
            </w:pPr>
            <w:r w:rsidRPr="001D282F">
              <w:rPr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right"/>
              <w:rPr>
                <w:sz w:val="16"/>
                <w:szCs w:val="16"/>
                <w:lang w:val="en-US"/>
              </w:rPr>
            </w:pPr>
            <w:r w:rsidRPr="001D282F">
              <w:rPr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right"/>
              <w:rPr>
                <w:sz w:val="16"/>
                <w:szCs w:val="16"/>
                <w:lang w:val="en-US"/>
              </w:rPr>
            </w:pPr>
            <w:r w:rsidRPr="001D282F">
              <w:rPr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right"/>
              <w:rPr>
                <w:sz w:val="16"/>
                <w:szCs w:val="16"/>
                <w:lang w:val="en-US"/>
              </w:rPr>
            </w:pPr>
            <w:r w:rsidRPr="001D282F">
              <w:rPr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right"/>
              <w:rPr>
                <w:sz w:val="16"/>
                <w:szCs w:val="16"/>
                <w:lang w:val="en-US"/>
              </w:rPr>
            </w:pPr>
            <w:r w:rsidRPr="001D282F">
              <w:rPr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right"/>
              <w:rPr>
                <w:sz w:val="16"/>
                <w:szCs w:val="16"/>
                <w:lang w:val="en-US"/>
              </w:rPr>
            </w:pPr>
            <w:r w:rsidRPr="001D282F">
              <w:rPr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right"/>
              <w:rPr>
                <w:sz w:val="16"/>
                <w:szCs w:val="16"/>
                <w:lang w:val="en-US"/>
              </w:rPr>
            </w:pPr>
            <w:r w:rsidRPr="001D282F">
              <w:rPr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F971A3" w:rsidRPr="001D282F" w:rsidRDefault="00F971A3" w:rsidP="00205609">
            <w:pPr>
              <w:spacing w:after="0" w:line="240" w:lineRule="auto"/>
              <w:jc w:val="right"/>
              <w:rPr>
                <w:sz w:val="16"/>
                <w:szCs w:val="16"/>
                <w:lang w:val="en-US"/>
              </w:rPr>
            </w:pPr>
            <w:r w:rsidRPr="001D282F">
              <w:rPr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695" w:type="dxa"/>
          </w:tcPr>
          <w:p w:rsidR="00F971A3" w:rsidRPr="001D282F" w:rsidRDefault="00F971A3" w:rsidP="005533C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1D282F">
              <w:rPr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1383" w:type="dxa"/>
          </w:tcPr>
          <w:p w:rsidR="00F971A3" w:rsidRPr="001D282F" w:rsidRDefault="00F971A3" w:rsidP="005533C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1D282F">
              <w:rPr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8B0F21" w:rsidRDefault="008B0F21"/>
    <w:p w:rsidR="008B0F21" w:rsidRDefault="008B0F21"/>
    <w:sectPr w:rsidR="008B0F21" w:rsidSect="00716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26"/>
    <w:rsid w:val="00002CA8"/>
    <w:rsid w:val="0008255A"/>
    <w:rsid w:val="0015551F"/>
    <w:rsid w:val="00160D4D"/>
    <w:rsid w:val="0018072C"/>
    <w:rsid w:val="001D282F"/>
    <w:rsid w:val="00205609"/>
    <w:rsid w:val="002E6C8D"/>
    <w:rsid w:val="0033570B"/>
    <w:rsid w:val="00390447"/>
    <w:rsid w:val="00396A64"/>
    <w:rsid w:val="003C319E"/>
    <w:rsid w:val="003D35A0"/>
    <w:rsid w:val="004043C0"/>
    <w:rsid w:val="004D7ACF"/>
    <w:rsid w:val="00504CB8"/>
    <w:rsid w:val="00553192"/>
    <w:rsid w:val="005533C8"/>
    <w:rsid w:val="005600DB"/>
    <w:rsid w:val="005D4EEC"/>
    <w:rsid w:val="006944E3"/>
    <w:rsid w:val="00716317"/>
    <w:rsid w:val="007456BB"/>
    <w:rsid w:val="00755A07"/>
    <w:rsid w:val="008B0F21"/>
    <w:rsid w:val="00A50F4E"/>
    <w:rsid w:val="00A849B9"/>
    <w:rsid w:val="00A96017"/>
    <w:rsid w:val="00AA57C3"/>
    <w:rsid w:val="00AA5A45"/>
    <w:rsid w:val="00B40626"/>
    <w:rsid w:val="00B80758"/>
    <w:rsid w:val="00BB4F0C"/>
    <w:rsid w:val="00C245C1"/>
    <w:rsid w:val="00EB623E"/>
    <w:rsid w:val="00F1004D"/>
    <w:rsid w:val="00F9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31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0F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33570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31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0F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33570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harp10\domofon10\domofon10\bin\Debug\&#1087;&#1083;&#1072;&#1090;&#1077;&#1078;&#1080;_&#1076;&#1086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платежи_дом</Template>
  <TotalTime>159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Урал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</dc:creator>
  <cp:keywords/>
  <dc:description/>
  <cp:lastModifiedBy>Данилов</cp:lastModifiedBy>
  <cp:revision>21</cp:revision>
  <dcterms:created xsi:type="dcterms:W3CDTF">2013-01-29T03:50:00Z</dcterms:created>
  <dcterms:modified xsi:type="dcterms:W3CDTF">2018-10-17T10:23:00Z</dcterms:modified>
</cp:coreProperties>
</file>
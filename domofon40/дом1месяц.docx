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1E77AA" w:rsidRPr="005E08A9" w:rsidTr="0027293A">
        <w:tc>
          <w:tcPr>
            <w:tcW w:w="9571" w:type="dxa"/>
          </w:tcPr>
          <w:p w:rsidR="001E77AA" w:rsidRPr="005E08A9" w:rsidRDefault="001E77AA" w:rsidP="003053FE">
            <w:pPr>
              <w:spacing w:after="0" w:line="240" w:lineRule="auto"/>
            </w:pPr>
            <w:bookmarkStart w:id="0" w:name="фио" w:colFirst="0" w:colLast="0"/>
            <w:bookmarkStart w:id="1" w:name="адрес" w:colFirst="0" w:colLast="0"/>
            <w:bookmarkStart w:id="2" w:name="_GoBack"/>
            <w:bookmarkEnd w:id="2"/>
          </w:p>
        </w:tc>
      </w:tr>
      <w:bookmarkEnd w:id="0"/>
      <w:bookmarkEnd w:id="1"/>
    </w:tbl>
    <w:p w:rsidR="003053FE" w:rsidRDefault="003053FE" w:rsidP="003053FE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2410"/>
        <w:gridCol w:w="3119"/>
        <w:gridCol w:w="992"/>
        <w:gridCol w:w="850"/>
        <w:gridCol w:w="993"/>
      </w:tblGrid>
      <w:tr w:rsidR="00193F06" w:rsidRPr="005E08A9" w:rsidTr="00885214">
        <w:trPr>
          <w:cantSplit/>
          <w:trHeight w:val="1319"/>
        </w:trPr>
        <w:tc>
          <w:tcPr>
            <w:tcW w:w="675" w:type="dxa"/>
            <w:textDirection w:val="btLr"/>
            <w:vAlign w:val="center"/>
          </w:tcPr>
          <w:p w:rsidR="00193F06" w:rsidRPr="00CD78C0" w:rsidRDefault="00193F06" w:rsidP="00956275">
            <w:pPr>
              <w:spacing w:after="0" w:line="240" w:lineRule="auto"/>
              <w:ind w:left="113" w:right="113"/>
              <w:jc w:val="center"/>
            </w:pPr>
            <w:r>
              <w:t>Квартира</w:t>
            </w:r>
          </w:p>
        </w:tc>
        <w:tc>
          <w:tcPr>
            <w:tcW w:w="567" w:type="dxa"/>
            <w:textDirection w:val="btLr"/>
          </w:tcPr>
          <w:p w:rsidR="00193F06" w:rsidRDefault="00193F06" w:rsidP="00773682">
            <w:pPr>
              <w:spacing w:after="0" w:line="240" w:lineRule="auto"/>
              <w:ind w:left="113" w:right="113"/>
              <w:jc w:val="center"/>
            </w:pPr>
            <w:r>
              <w:t>вывод</w:t>
            </w:r>
          </w:p>
        </w:tc>
        <w:tc>
          <w:tcPr>
            <w:tcW w:w="2410" w:type="dxa"/>
            <w:vAlign w:val="center"/>
          </w:tcPr>
          <w:p w:rsidR="00193F06" w:rsidRPr="005E08A9" w:rsidRDefault="00193F06" w:rsidP="00941F91">
            <w:pPr>
              <w:spacing w:after="0" w:line="240" w:lineRule="auto"/>
              <w:jc w:val="center"/>
            </w:pPr>
            <w:r>
              <w:t>Фамилия И.О.</w:t>
            </w:r>
          </w:p>
        </w:tc>
        <w:tc>
          <w:tcPr>
            <w:tcW w:w="3119" w:type="dxa"/>
            <w:vAlign w:val="center"/>
          </w:tcPr>
          <w:p w:rsidR="00193F06" w:rsidRDefault="00193F06" w:rsidP="003458EB">
            <w:pPr>
              <w:spacing w:after="0" w:line="240" w:lineRule="auto"/>
              <w:jc w:val="center"/>
            </w:pPr>
          </w:p>
          <w:p w:rsidR="00193F06" w:rsidRDefault="003458EB" w:rsidP="003458EB">
            <w:pPr>
              <w:spacing w:after="0" w:line="240" w:lineRule="auto"/>
              <w:jc w:val="center"/>
            </w:pPr>
            <w:r>
              <w:t>Услуга</w:t>
            </w:r>
          </w:p>
        </w:tc>
        <w:tc>
          <w:tcPr>
            <w:tcW w:w="992" w:type="dxa"/>
            <w:vAlign w:val="center"/>
          </w:tcPr>
          <w:p w:rsidR="00193F06" w:rsidRDefault="003458EB" w:rsidP="003458EB">
            <w:pPr>
              <w:spacing w:after="0" w:line="240" w:lineRule="auto"/>
              <w:jc w:val="center"/>
            </w:pPr>
            <w:r>
              <w:t>Рабочих дней</w:t>
            </w:r>
          </w:p>
          <w:p w:rsidR="003458EB" w:rsidRDefault="003458EB" w:rsidP="003458EB">
            <w:pPr>
              <w:spacing w:after="0" w:line="240" w:lineRule="auto"/>
              <w:jc w:val="center"/>
            </w:pPr>
          </w:p>
        </w:tc>
        <w:tc>
          <w:tcPr>
            <w:tcW w:w="850" w:type="dxa"/>
            <w:textDirection w:val="btLr"/>
            <w:vAlign w:val="center"/>
          </w:tcPr>
          <w:p w:rsidR="00193F06" w:rsidRPr="00496C93" w:rsidRDefault="003458EB" w:rsidP="003458EB">
            <w:pPr>
              <w:spacing w:after="0" w:line="240" w:lineRule="auto"/>
              <w:ind w:left="113" w:right="113"/>
              <w:jc w:val="center"/>
              <w:rPr>
                <w:lang w:val="en-US"/>
              </w:rPr>
            </w:pPr>
            <w:r>
              <w:t>Тариф</w:t>
            </w:r>
          </w:p>
        </w:tc>
        <w:tc>
          <w:tcPr>
            <w:tcW w:w="993" w:type="dxa"/>
            <w:textDirection w:val="btLr"/>
            <w:vAlign w:val="center"/>
          </w:tcPr>
          <w:p w:rsidR="00193F06" w:rsidRPr="0065113A" w:rsidRDefault="003458EB" w:rsidP="003458EB">
            <w:pPr>
              <w:spacing w:after="0" w:line="240" w:lineRule="auto"/>
              <w:ind w:left="113" w:right="113"/>
              <w:jc w:val="center"/>
            </w:pPr>
            <w:r>
              <w:t>К оплате</w:t>
            </w:r>
          </w:p>
        </w:tc>
      </w:tr>
      <w:tr w:rsidR="00193F06" w:rsidRPr="006A4B4E" w:rsidTr="00885214">
        <w:tc>
          <w:tcPr>
            <w:tcW w:w="675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93F06" w:rsidRPr="006A4B4E" w:rsidRDefault="00193F06" w:rsidP="003053FE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193F06" w:rsidRPr="006A4B4E" w:rsidRDefault="00193F06" w:rsidP="00797B0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193F06" w:rsidRPr="006A4B4E" w:rsidRDefault="00193F06" w:rsidP="00797B0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3053FE" w:rsidRDefault="003053FE" w:rsidP="003053FE"/>
    <w:p w:rsidR="002A6711" w:rsidRPr="00C90AB2" w:rsidRDefault="00C90AB2">
      <w:pPr>
        <w:rPr>
          <w:lang w:val="en-US"/>
        </w:rPr>
      </w:pPr>
      <w:r>
        <w:rPr>
          <w:lang w:val="en-US"/>
        </w:rPr>
        <w:t xml:space="preserve">  </w:t>
      </w:r>
    </w:p>
    <w:sectPr w:rsidR="002A6711" w:rsidRPr="00C90AB2" w:rsidSect="0030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2B"/>
    <w:rsid w:val="00036C6E"/>
    <w:rsid w:val="00055836"/>
    <w:rsid w:val="000878A1"/>
    <w:rsid w:val="00100347"/>
    <w:rsid w:val="00193F06"/>
    <w:rsid w:val="001E77AA"/>
    <w:rsid w:val="0027293A"/>
    <w:rsid w:val="002A6711"/>
    <w:rsid w:val="003053FE"/>
    <w:rsid w:val="003458EB"/>
    <w:rsid w:val="003F6A9E"/>
    <w:rsid w:val="00414964"/>
    <w:rsid w:val="00491349"/>
    <w:rsid w:val="00496C93"/>
    <w:rsid w:val="0052542A"/>
    <w:rsid w:val="0059764A"/>
    <w:rsid w:val="00617329"/>
    <w:rsid w:val="00640A29"/>
    <w:rsid w:val="0065113A"/>
    <w:rsid w:val="006512B2"/>
    <w:rsid w:val="0065590E"/>
    <w:rsid w:val="006A4B4E"/>
    <w:rsid w:val="006B6CDE"/>
    <w:rsid w:val="006E4C93"/>
    <w:rsid w:val="00773682"/>
    <w:rsid w:val="00797B09"/>
    <w:rsid w:val="008658B8"/>
    <w:rsid w:val="00885214"/>
    <w:rsid w:val="008C7FA1"/>
    <w:rsid w:val="0090186A"/>
    <w:rsid w:val="00941F91"/>
    <w:rsid w:val="00956275"/>
    <w:rsid w:val="009A0D34"/>
    <w:rsid w:val="00A00B29"/>
    <w:rsid w:val="00B07ABF"/>
    <w:rsid w:val="00C90AB2"/>
    <w:rsid w:val="00CA78E8"/>
    <w:rsid w:val="00CD78C0"/>
    <w:rsid w:val="00D44235"/>
    <w:rsid w:val="00D5742B"/>
    <w:rsid w:val="00D75167"/>
    <w:rsid w:val="00E4564C"/>
    <w:rsid w:val="00F33611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10\domofon10\domofon10\bin\Debug\&#1084;&#1086;&#1085;&#1090;&#1072;&#1078;&#1085;&#1080;&#1082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монтажникам</Template>
  <TotalTime>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</dc:creator>
  <cp:lastModifiedBy>Данилов</cp:lastModifiedBy>
  <cp:revision>4</cp:revision>
  <dcterms:created xsi:type="dcterms:W3CDTF">2015-10-10T07:22:00Z</dcterms:created>
  <dcterms:modified xsi:type="dcterms:W3CDTF">2018-09-14T10:43:00Z</dcterms:modified>
</cp:coreProperties>
</file>